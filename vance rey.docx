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CB6772">
      <w:pPr>
        <w:pStyle w:val="Title"/>
      </w:pPr>
      <w:bookmarkStart w:id="0" w:name="_GoBack"/>
      <w:bookmarkEnd w:id="0"/>
      <w:r>
        <w:t>vance rey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CB6772" w:rsidRDefault="005238E2" w:rsidP="00CB6772">
            <w:pPr>
              <w:pStyle w:val="ContactInfo"/>
              <w:spacing w:after="0"/>
              <w:ind w:right="0"/>
            </w:pPr>
            <w:hyperlink r:id="rId10" w:history="1">
              <w:r w:rsidR="00602FFA" w:rsidRPr="00160BC7">
                <w:rPr>
                  <w:rStyle w:val="Hyperlink"/>
                </w:rPr>
                <w:t>v.rey@live.com</w:t>
              </w:r>
            </w:hyperlink>
            <w:r w:rsidR="00602FFA">
              <w:t xml:space="preserve"> </w:t>
            </w:r>
            <w:r w:rsidR="007559B1">
              <w:t>|</w:t>
            </w:r>
            <w:r w:rsidR="007559B1" w:rsidRPr="00CB6772">
              <w:t xml:space="preserve"> (</w:t>
            </w:r>
            <w:r w:rsidR="00CB6772" w:rsidRPr="00CB6772">
              <w:t>716) 555-0100</w:t>
            </w:r>
            <w:r w:rsidR="00602FFA">
              <w:t xml:space="preserve"> </w:t>
            </w:r>
            <w:r w:rsidR="00CB6772" w:rsidRPr="00CB6772">
              <w:t>|</w:t>
            </w:r>
            <w:r w:rsidR="00602FFA">
              <w:t xml:space="preserve"> </w:t>
            </w:r>
            <w:hyperlink r:id="rId11" w:history="1">
              <w:r w:rsidR="00602FFA" w:rsidRPr="00160BC7">
                <w:rPr>
                  <w:rStyle w:val="Hyperlink"/>
                </w:rPr>
                <w:t>www.linkedin.com/in/v.rey</w:t>
              </w:r>
            </w:hyperlink>
            <w:r w:rsidR="00602FFA">
              <w:t xml:space="preserve"> </w:t>
            </w:r>
          </w:p>
          <w:p w:rsidR="00260D3F" w:rsidRPr="00CB6772" w:rsidRDefault="00CB6772" w:rsidP="00602FFA">
            <w:pPr>
              <w:pStyle w:val="ContactInfo"/>
            </w:pPr>
            <w:r w:rsidRPr="00CB6772">
              <w:t>4567 Main St Buffalo, N</w:t>
            </w:r>
            <w:r w:rsidR="008C10B3">
              <w:t>ew York</w:t>
            </w:r>
            <w:r w:rsidRPr="00CB6772">
              <w:t xml:space="preserve"> 98052</w:t>
            </w:r>
          </w:p>
          <w:p w:rsidR="00CB6772" w:rsidRPr="00843164" w:rsidRDefault="00CB6772" w:rsidP="00CB6772">
            <w:pPr>
              <w:pStyle w:val="ContactInfo"/>
              <w:spacing w:after="0"/>
              <w:ind w:right="0"/>
              <w:jc w:val="both"/>
            </w:pPr>
          </w:p>
        </w:tc>
      </w:tr>
    </w:tbl>
    <w:p w:rsidR="00C067C5" w:rsidRPr="00602FFA" w:rsidRDefault="00CB6772" w:rsidP="00602FFA">
      <w:pPr>
        <w:pStyle w:val="Heading1"/>
      </w:pPr>
      <w: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CB6772" w:rsidP="00602FFA">
            <w:r w:rsidRPr="00B45801">
              <w:t xml:space="preserve">Organized, dedicated and ambitious budding </w:t>
            </w:r>
            <w:r w:rsidR="007559B1" w:rsidRPr="00B45801">
              <w:t>professional with</w:t>
            </w:r>
            <w:r w:rsidRPr="00B45801">
              <w:t xml:space="preserve"> excellent attention to detail, and thirst for learning interesting in working closely with experienced attorneys and contribute to the success of a dynamic law firm</w:t>
            </w:r>
            <w:r w:rsidR="007559B1" w:rsidRPr="00B45801">
              <w:t xml:space="preserve">. </w:t>
            </w:r>
            <w:r w:rsidRPr="00B45801">
              <w:t xml:space="preserve">Offering a degree in paralegal studies and over </w:t>
            </w:r>
            <w:r w:rsidR="007559B1">
              <w:t xml:space="preserve">four </w:t>
            </w:r>
            <w:r w:rsidRPr="00B45801">
              <w:t xml:space="preserve">years of work experience in legal </w:t>
            </w:r>
            <w:r w:rsidR="007559B1" w:rsidRPr="00B45801">
              <w:t>support and</w:t>
            </w:r>
            <w:r w:rsidRPr="00B45801">
              <w:t xml:space="preserve"> legal research, seeking an entry-level paralegal position at a mid-sized law firm</w:t>
            </w:r>
            <w:r w:rsidR="007559B1" w:rsidRPr="00B45801">
              <w:t xml:space="preserve">. 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10675C0CA1014DA792FC6C4BC716E40C"/>
        </w:placeholder>
        <w:temporary/>
        <w:showingPlcHdr/>
        <w15:appearance w15:val="hidden"/>
      </w:sdtPr>
      <w:sdtEndPr/>
      <w:sdtContent>
        <w:p w:rsidR="00843164" w:rsidRPr="00602FFA" w:rsidRDefault="00843164" w:rsidP="00602FFA">
          <w:pPr>
            <w:pStyle w:val="Heading1"/>
          </w:pPr>
          <w:r w:rsidRPr="00602FFA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CB6772" w:rsidRDefault="00CB6772" w:rsidP="00602FFA">
            <w:pPr>
              <w:pStyle w:val="Date"/>
            </w:pPr>
            <w:r w:rsidRPr="00CB6772">
              <w:t>September 2016</w:t>
            </w:r>
            <w:r w:rsidR="00843164" w:rsidRPr="00CB6772">
              <w:t>-</w:t>
            </w:r>
            <w:r w:rsidRPr="00CB6772">
              <w:t>Present</w:t>
            </w:r>
          </w:p>
        </w:tc>
        <w:tc>
          <w:tcPr>
            <w:tcW w:w="4087" w:type="pct"/>
          </w:tcPr>
          <w:p w:rsidR="00843164" w:rsidRPr="00CB6772" w:rsidRDefault="00CB6772" w:rsidP="00297EBC">
            <w:pPr>
              <w:rPr>
                <w:rStyle w:val="Emphasis"/>
              </w:rPr>
            </w:pPr>
            <w:r>
              <w:t>Paralegal Intern</w:t>
            </w:r>
            <w:r w:rsidR="00843164" w:rsidRPr="00843164">
              <w:t>, </w:t>
            </w:r>
            <w:r w:rsidRPr="00CB6772">
              <w:rPr>
                <w:rStyle w:val="Emphasis"/>
              </w:rPr>
              <w:t>Wingtip Law Firm PC</w:t>
            </w:r>
          </w:p>
          <w:p w:rsidR="00843164" w:rsidRPr="00843164" w:rsidRDefault="00CB6772" w:rsidP="00CB6772">
            <w:r w:rsidRPr="00B45801">
              <w:t>Support</w:t>
            </w:r>
            <w:r w:rsidR="007559B1">
              <w:t xml:space="preserve"> </w:t>
            </w:r>
            <w:r w:rsidRPr="00B45801">
              <w:t xml:space="preserve">senior paralegals with </w:t>
            </w:r>
            <w:r w:rsidR="007559B1" w:rsidRPr="00B45801">
              <w:t>legal research</w:t>
            </w:r>
            <w:r w:rsidRPr="00B45801">
              <w:t xml:space="preserve"> and document management in preparation for civil and criminal trials</w:t>
            </w:r>
            <w:r w:rsidR="007559B1" w:rsidRPr="00B45801">
              <w:t>. for trials</w:t>
            </w:r>
            <w:r w:rsidRPr="00B45801">
              <w:t>. Schedul</w:t>
            </w:r>
            <w:r w:rsidR="007559B1">
              <w:t xml:space="preserve">e </w:t>
            </w:r>
            <w:r w:rsidRPr="00B45801">
              <w:t>and conduct</w:t>
            </w:r>
            <w:r w:rsidR="007559B1">
              <w:t xml:space="preserve"> </w:t>
            </w:r>
            <w:r w:rsidRPr="00B45801">
              <w:t xml:space="preserve">client, </w:t>
            </w:r>
            <w:r w:rsidR="007559B1" w:rsidRPr="00B45801">
              <w:t>witness,</w:t>
            </w:r>
            <w:r w:rsidRPr="00B45801">
              <w:t xml:space="preserve"> and attorney interviews in preparation for depositions and trial</w:t>
            </w:r>
            <w:r w:rsidR="007559B1" w:rsidRPr="00B45801">
              <w:t xml:space="preserve">. </w:t>
            </w:r>
            <w:r w:rsidRPr="00B45801">
              <w:t xml:space="preserve">Administrative support, </w:t>
            </w:r>
            <w:r w:rsidR="007559B1" w:rsidRPr="00B45801">
              <w:t>including database</w:t>
            </w:r>
            <w:r w:rsidRPr="00B45801">
              <w:t xml:space="preserve"> and file management, answering phones and general office duties</w:t>
            </w:r>
          </w:p>
        </w:tc>
      </w:tr>
      <w:tr w:rsidR="00843164" w:rsidRPr="00843164" w:rsidTr="00526C73">
        <w:tc>
          <w:tcPr>
            <w:tcW w:w="913" w:type="pct"/>
          </w:tcPr>
          <w:p w:rsidR="00843164" w:rsidRPr="00843164" w:rsidRDefault="00CB6772" w:rsidP="00843164">
            <w:pPr>
              <w:pStyle w:val="Date"/>
            </w:pPr>
            <w:r>
              <w:t>June 2014</w:t>
            </w:r>
            <w:r w:rsidR="00843164">
              <w:t>-</w:t>
            </w:r>
            <w:r>
              <w:t>August 2016</w:t>
            </w:r>
          </w:p>
        </w:tc>
        <w:tc>
          <w:tcPr>
            <w:tcW w:w="4087" w:type="pct"/>
          </w:tcPr>
          <w:p w:rsidR="00843164" w:rsidRPr="00843164" w:rsidRDefault="00CB6772" w:rsidP="00297EBC">
            <w:r>
              <w:t xml:space="preserve">Legal </w:t>
            </w:r>
            <w:r w:rsidR="007559B1">
              <w:t>Secretary</w:t>
            </w:r>
            <w:r w:rsidR="007559B1" w:rsidRPr="00843164">
              <w:t>, XYZ</w:t>
            </w:r>
            <w:r>
              <w:rPr>
                <w:rStyle w:val="Emphasis"/>
              </w:rPr>
              <w:t xml:space="preserve"> Law LLC</w:t>
            </w:r>
          </w:p>
          <w:p w:rsidR="00843164" w:rsidRPr="00843164" w:rsidRDefault="00CB6772" w:rsidP="007559B1">
            <w:r w:rsidRPr="00B45801">
              <w:t>Legal document preparation and management. Administrative and scheduling for senior partners. Coordinated conferences and meetings between attorneys and attorneys and current and prospective clients. Maintained firm’s master calendar</w:t>
            </w:r>
          </w:p>
        </w:tc>
      </w:tr>
    </w:tbl>
    <w:p w:rsidR="007559B1" w:rsidRPr="00602FFA" w:rsidRDefault="007559B1" w:rsidP="00602FFA">
      <w:pPr>
        <w:pStyle w:val="Heading1"/>
      </w:pPr>
      <w:r>
        <w:t>education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843164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7559B1" w:rsidRPr="007559B1" w:rsidRDefault="007559B1" w:rsidP="00602FFA">
            <w:pPr>
              <w:rPr>
                <w:caps/>
              </w:rPr>
            </w:pPr>
            <w:r>
              <w:t>B</w:t>
            </w:r>
            <w:r w:rsidRPr="00803EAE">
              <w:t>ellows Community College</w:t>
            </w:r>
            <w:r>
              <w:t xml:space="preserve">, </w:t>
            </w:r>
            <w:r w:rsidRPr="00803EAE">
              <w:rPr>
                <w:i/>
              </w:rPr>
              <w:t>Tin, T</w:t>
            </w:r>
            <w:r w:rsidR="008C10B3">
              <w:rPr>
                <w:i/>
              </w:rPr>
              <w:t>exas</w:t>
            </w:r>
            <w:r w:rsidR="00602FFA">
              <w:rPr>
                <w:i/>
              </w:rPr>
              <w:br/>
            </w:r>
            <w:r>
              <w:t>J</w:t>
            </w:r>
            <w:r w:rsidRPr="00803EAE">
              <w:t>une</w:t>
            </w:r>
            <w:r w:rsidRPr="00B45801">
              <w:t xml:space="preserve"> 2014: B</w:t>
            </w:r>
            <w:r w:rsidR="008C10B3">
              <w:t xml:space="preserve">achelor of Science in </w:t>
            </w:r>
            <w:r w:rsidRPr="00B45801">
              <w:t>Paralegal Studies</w:t>
            </w:r>
            <w:r w:rsidR="00602FFA">
              <w:br/>
            </w:r>
            <w:r w:rsidRPr="00B45801">
              <w:t>June 2012: A</w:t>
            </w:r>
            <w:r w:rsidR="008C10B3">
              <w:t xml:space="preserve">ssociate in Arts in </w:t>
            </w:r>
            <w:r w:rsidRPr="00B45801">
              <w:t>Paralegal Studies</w:t>
            </w:r>
          </w:p>
        </w:tc>
      </w:tr>
      <w:tr w:rsidR="007559B1" w:rsidRPr="00843164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7559B1" w:rsidRPr="007559B1" w:rsidRDefault="007559B1" w:rsidP="00602FFA">
            <w:pPr>
              <w:rPr>
                <w:b/>
                <w:caps/>
              </w:rPr>
            </w:pPr>
            <w:r w:rsidRPr="00803EAE">
              <w:t>Certified Registered Paralegal</w:t>
            </w:r>
            <w:r w:rsidRPr="00B45801">
              <w:t>, National Federation of Paralegal Associations</w:t>
            </w:r>
          </w:p>
        </w:tc>
      </w:tr>
    </w:tbl>
    <w:p w:rsidR="00126049" w:rsidRPr="00843164" w:rsidRDefault="007559B1" w:rsidP="00602FFA">
      <w:pPr>
        <w:pStyle w:val="Heading1"/>
      </w:pPr>
      <w:r>
        <w:t>key 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7559B1" w:rsidRPr="00602FFA" w:rsidRDefault="007559B1" w:rsidP="00602FFA">
            <w:pPr>
              <w:pStyle w:val="ListBullet"/>
            </w:pPr>
            <w:r w:rsidRPr="00602FFA">
              <w:t>Critical Thinking</w:t>
            </w:r>
          </w:p>
          <w:p w:rsidR="007559B1" w:rsidRPr="00602FFA" w:rsidRDefault="007559B1" w:rsidP="00602FFA">
            <w:pPr>
              <w:pStyle w:val="ListBullet"/>
            </w:pPr>
            <w:r w:rsidRPr="00602FFA">
              <w:t>Handling Pressure</w:t>
            </w:r>
          </w:p>
          <w:p w:rsidR="007559B1" w:rsidRPr="00602FFA" w:rsidRDefault="007559B1" w:rsidP="00602FFA">
            <w:pPr>
              <w:pStyle w:val="ListBullet"/>
            </w:pPr>
            <w:r w:rsidRPr="00602FFA">
              <w:t>Leadership</w:t>
            </w:r>
          </w:p>
          <w:p w:rsidR="007559B1" w:rsidRPr="00843164" w:rsidRDefault="007559B1" w:rsidP="00602FFA">
            <w:pPr>
              <w:pStyle w:val="ListBullet"/>
            </w:pPr>
            <w:r w:rsidRPr="00602FFA">
              <w:t>Problem Solving</w:t>
            </w:r>
          </w:p>
        </w:tc>
        <w:tc>
          <w:tcPr>
            <w:tcW w:w="2500" w:type="pct"/>
          </w:tcPr>
          <w:p w:rsidR="007559B1" w:rsidRPr="00602FFA" w:rsidRDefault="007559B1" w:rsidP="00602FFA">
            <w:pPr>
              <w:pStyle w:val="ListBullet"/>
            </w:pPr>
            <w:r w:rsidRPr="00602FFA">
              <w:t>Microsoft Office Suite</w:t>
            </w:r>
          </w:p>
          <w:p w:rsidR="007559B1" w:rsidRPr="00602FFA" w:rsidRDefault="007559B1" w:rsidP="00602FFA">
            <w:pPr>
              <w:pStyle w:val="ListBullet"/>
            </w:pPr>
            <w:r w:rsidRPr="00602FFA">
              <w:t>LexisNexis &amp; Westlaw</w:t>
            </w:r>
          </w:p>
          <w:p w:rsidR="007559B1" w:rsidRPr="00602FFA" w:rsidRDefault="007559B1" w:rsidP="00602FFA">
            <w:pPr>
              <w:pStyle w:val="ListBullet"/>
            </w:pPr>
            <w:r w:rsidRPr="00602FFA">
              <w:t>90 WPM Typing Speed</w:t>
            </w:r>
          </w:p>
          <w:p w:rsidR="007559B1" w:rsidRDefault="007559B1" w:rsidP="00602FFA">
            <w:pPr>
              <w:pStyle w:val="ListBullet"/>
            </w:pPr>
            <w:r w:rsidRPr="00602FFA">
              <w:t>Adaptability</w:t>
            </w:r>
          </w:p>
        </w:tc>
      </w:tr>
    </w:tbl>
    <w:p w:rsidR="007559B1" w:rsidRPr="00843164" w:rsidRDefault="007559B1" w:rsidP="00602FFA">
      <w:pPr>
        <w:pStyle w:val="Heading1"/>
      </w:pPr>
      <w:r>
        <w:t>activities and interests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559B1" w:rsidRPr="00843164" w:rsidRDefault="007559B1" w:rsidP="00602FFA">
            <w:r w:rsidRPr="008076B7">
              <w:rPr>
                <w:shd w:val="clear" w:color="auto" w:fill="FFFFFF"/>
              </w:rPr>
              <w:t xml:space="preserve">Literature, environmental conservation, art, yoga, skiing, travel </w:t>
            </w:r>
          </w:p>
        </w:tc>
      </w:tr>
    </w:tbl>
    <w:p w:rsidR="00260D3F" w:rsidRPr="009655EC" w:rsidRDefault="00260D3F" w:rsidP="009655EC">
      <w:pPr>
        <w:rPr>
          <w:sz w:val="2"/>
          <w:szCs w:val="2"/>
        </w:rPr>
      </w:pPr>
    </w:p>
    <w:sectPr w:rsidR="00260D3F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8E2" w:rsidRDefault="005238E2">
      <w:pPr>
        <w:spacing w:after="0"/>
      </w:pPr>
      <w:r>
        <w:separator/>
      </w:r>
    </w:p>
    <w:p w:rsidR="005238E2" w:rsidRDefault="005238E2"/>
  </w:endnote>
  <w:endnote w:type="continuationSeparator" w:id="0">
    <w:p w:rsidR="005238E2" w:rsidRDefault="005238E2">
      <w:pPr>
        <w:spacing w:after="0"/>
      </w:pPr>
      <w:r>
        <w:continuationSeparator/>
      </w:r>
    </w:p>
    <w:p w:rsidR="005238E2" w:rsidRDefault="005238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8E2" w:rsidRDefault="005238E2">
      <w:pPr>
        <w:spacing w:after="0"/>
      </w:pPr>
      <w:r>
        <w:separator/>
      </w:r>
    </w:p>
    <w:p w:rsidR="005238E2" w:rsidRDefault="005238E2"/>
  </w:footnote>
  <w:footnote w:type="continuationSeparator" w:id="0">
    <w:p w:rsidR="005238E2" w:rsidRDefault="005238E2">
      <w:pPr>
        <w:spacing w:after="0"/>
      </w:pPr>
      <w:r>
        <w:continuationSeparator/>
      </w:r>
    </w:p>
    <w:p w:rsidR="005238E2" w:rsidRDefault="005238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4"/>
    <w:rsid w:val="00042F1C"/>
    <w:rsid w:val="000A4C37"/>
    <w:rsid w:val="000C0CA7"/>
    <w:rsid w:val="000F2762"/>
    <w:rsid w:val="00126049"/>
    <w:rsid w:val="0014523F"/>
    <w:rsid w:val="001F54F8"/>
    <w:rsid w:val="00252B43"/>
    <w:rsid w:val="00254924"/>
    <w:rsid w:val="002563E8"/>
    <w:rsid w:val="00260D3F"/>
    <w:rsid w:val="004827F9"/>
    <w:rsid w:val="005238E2"/>
    <w:rsid w:val="00526C73"/>
    <w:rsid w:val="00534BBF"/>
    <w:rsid w:val="00602FFA"/>
    <w:rsid w:val="00650306"/>
    <w:rsid w:val="00693B17"/>
    <w:rsid w:val="007559B1"/>
    <w:rsid w:val="00762CE4"/>
    <w:rsid w:val="00792413"/>
    <w:rsid w:val="00797C46"/>
    <w:rsid w:val="00843164"/>
    <w:rsid w:val="00854E7D"/>
    <w:rsid w:val="008551F7"/>
    <w:rsid w:val="008A74DF"/>
    <w:rsid w:val="008B5DC0"/>
    <w:rsid w:val="008C10B3"/>
    <w:rsid w:val="00931654"/>
    <w:rsid w:val="009655EC"/>
    <w:rsid w:val="00A106F4"/>
    <w:rsid w:val="00A82DCC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v.re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v.rey@liv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.tahir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675C0CA1014DA792FC6C4BC716E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489E-37A8-4FDF-865E-03F44E3A6490}"/>
      </w:docPartPr>
      <w:docPartBody>
        <w:p w:rsidR="00000000" w:rsidRDefault="004544C2">
          <w:pPr>
            <w:pStyle w:val="10675C0CA1014DA792FC6C4BC716E40C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C2"/>
    <w:rsid w:val="004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75C0CA1014DA792FC6C4BC716E40C">
    <w:name w:val="10675C0CA1014DA792FC6C4BC716E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2023-04-29T07:47:00Z</dcterms:created>
  <dcterms:modified xsi:type="dcterms:W3CDTF">2023-04-29T07:47:00Z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